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04D54"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IE" w:eastAsia="en-IE"/>
        </w:rPr>
        <w:drawing>
          <wp:inline distT="0" distB="0" distL="0" distR="0" wp14:anchorId="48BC14D5" wp14:editId="72780039">
            <wp:extent cx="3985895" cy="408622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988530" cy="4088926"/>
                    </a:xfrm>
                    <a:prstGeom prst="rect">
                      <a:avLst/>
                    </a:prstGeom>
                    <a:noFill/>
                    <a:ln w="254000" cap="rnd">
                      <a:noFill/>
                    </a:ln>
                    <a:effectLst/>
                  </pic:spPr>
                </pic:pic>
              </a:graphicData>
            </a:graphic>
          </wp:inline>
        </w:drawing>
      </w:r>
    </w:p>
    <w:bookmarkEnd w:id="0"/>
    <w:bookmarkEnd w:id="1"/>
    <w:bookmarkEnd w:id="2"/>
    <w:bookmarkEnd w:id="3"/>
    <w:bookmarkEnd w:id="4"/>
    <w:p w14:paraId="2E334AC9" w14:textId="77777777" w:rsidR="00C6554A" w:rsidRDefault="00B71269" w:rsidP="00C6554A">
      <w:pPr>
        <w:pStyle w:val="Title"/>
      </w:pPr>
      <w:r>
        <w:t xml:space="preserve">Ca2 </w:t>
      </w:r>
    </w:p>
    <w:p w14:paraId="00C8CE80" w14:textId="77777777" w:rsidR="00C6554A" w:rsidRPr="00D5413C" w:rsidRDefault="00B71269" w:rsidP="00C6554A">
      <w:pPr>
        <w:pStyle w:val="Subtitle"/>
      </w:pPr>
      <w:r>
        <w:t>web dev play framework SECOND REPORT</w:t>
      </w:r>
    </w:p>
    <w:p w14:paraId="32A6B0EF" w14:textId="77777777" w:rsidR="00B71269" w:rsidRDefault="00B71269" w:rsidP="00C6554A">
      <w:pPr>
        <w:pStyle w:val="ContactInfo"/>
      </w:pPr>
      <w:r>
        <w:t>Howie Lynch x00125128</w:t>
      </w:r>
    </w:p>
    <w:p w14:paraId="3FDE8FA6" w14:textId="77777777" w:rsidR="00B71269" w:rsidRDefault="00B71269" w:rsidP="00C6554A">
      <w:pPr>
        <w:pStyle w:val="ContactInfo"/>
      </w:pPr>
      <w:r>
        <w:t>Phil O’Donovan x00132046</w:t>
      </w:r>
    </w:p>
    <w:p w14:paraId="5839BBF1" w14:textId="77777777" w:rsidR="00C6554A" w:rsidRDefault="00B71269" w:rsidP="00C6554A">
      <w:pPr>
        <w:pStyle w:val="ContactInfo"/>
      </w:pPr>
      <w:r>
        <w:t>Shane McCann x00128429</w:t>
      </w:r>
      <w:r w:rsidR="00C6554A">
        <w:br w:type="page"/>
      </w:r>
    </w:p>
    <w:p w14:paraId="39EBEC9C" w14:textId="77777777" w:rsidR="00C6554A" w:rsidRDefault="00B71269" w:rsidP="00B71269">
      <w:pPr>
        <w:pStyle w:val="Heading1"/>
        <w:jc w:val="center"/>
      </w:pPr>
      <w:r>
        <w:lastRenderedPageBreak/>
        <w:t>Brief Overview of Report 1</w:t>
      </w:r>
    </w:p>
    <w:p w14:paraId="2AE0F144" w14:textId="77777777" w:rsidR="00784250" w:rsidRDefault="00784250" w:rsidP="00B71269">
      <w:pPr>
        <w:rPr>
          <w:rFonts w:ascii="Arial" w:hAnsi="Arial" w:cs="Arial"/>
        </w:rPr>
      </w:pPr>
    </w:p>
    <w:p w14:paraId="12949A51" w14:textId="77777777" w:rsidR="00B71269" w:rsidRDefault="00B71269" w:rsidP="00B71269">
      <w:pPr>
        <w:rPr>
          <w:rFonts w:ascii="Arial" w:hAnsi="Arial" w:cs="Arial"/>
        </w:rPr>
      </w:pPr>
    </w:p>
    <w:p w14:paraId="69F0DC61" w14:textId="77777777" w:rsidR="00B71269" w:rsidRDefault="00B71269" w:rsidP="00B71269">
      <w:pPr>
        <w:rPr>
          <w:rFonts w:ascii="Arial" w:hAnsi="Arial" w:cs="Arial"/>
        </w:rPr>
      </w:pPr>
      <w:r>
        <w:rPr>
          <w:rFonts w:ascii="Arial" w:hAnsi="Arial" w:cs="Arial"/>
        </w:rPr>
        <w:t xml:space="preserve">In our previous report we explained the designing and creation of our website. In brief we started off by using a basic written out template drawing to what we would like our website to look like. We browsed other similar websites that which sold products similar to ours to find the good and the bad that these websites incorporated. We then drew more templates for how many different pages we would have in our website, we ended with four with multiple product pages. We then found a suitable bootstrap template and edified it to our specification and needs. Once that was completed we chose a color schema and inserted all of our pictures. By adding a main. Scala pages and all routes linking to our images we then had a functionally website inside the Play framework. </w:t>
      </w:r>
    </w:p>
    <w:p w14:paraId="584375F7" w14:textId="77777777" w:rsidR="00B71269" w:rsidRDefault="00B71269" w:rsidP="00B71269">
      <w:pPr>
        <w:pStyle w:val="Heading1"/>
        <w:jc w:val="center"/>
      </w:pPr>
      <w:r>
        <w:rPr>
          <w:rFonts w:ascii="Arial" w:hAnsi="Arial" w:cs="Arial"/>
          <w:color w:val="auto"/>
        </w:rPr>
        <w:t xml:space="preserve">  </w:t>
      </w:r>
      <w:r>
        <w:t xml:space="preserve">Development of Server Side </w:t>
      </w:r>
      <w:r w:rsidRPr="00263561">
        <w:rPr>
          <w:color w:val="138576" w:themeColor="accent6" w:themeShade="BF"/>
        </w:rPr>
        <w:t>Functionality</w:t>
      </w:r>
    </w:p>
    <w:p w14:paraId="2F1160D2" w14:textId="760ACE1C" w:rsidR="00B71269" w:rsidRDefault="00B71269" w:rsidP="00B71269">
      <w:pPr>
        <w:rPr>
          <w:rFonts w:ascii="Arial" w:hAnsi="Arial" w:cs="Arial"/>
        </w:rPr>
      </w:pPr>
      <w:r>
        <w:rPr>
          <w:rFonts w:ascii="Arial" w:hAnsi="Arial" w:cs="Arial"/>
        </w:rPr>
        <w:t xml:space="preserve">In making our website to server side functional we had a few obstacles to overcome. The CSS of our website when introducing it to Play Framework we found we had multiply errors. Majority of these were that the images would not work when put into the play framework. These were because the images had no </w:t>
      </w:r>
      <w:r w:rsidR="005209EB">
        <w:rPr>
          <w:rFonts w:ascii="Arial" w:hAnsi="Arial" w:cs="Arial"/>
        </w:rPr>
        <w:t>routes.</w:t>
      </w:r>
      <w:r w:rsidR="007C614F">
        <w:rPr>
          <w:rFonts w:ascii="Arial" w:hAnsi="Arial" w:cs="Arial"/>
        </w:rPr>
        <w:t>A</w:t>
      </w:r>
      <w:r w:rsidR="005209EB">
        <w:rPr>
          <w:rFonts w:ascii="Arial" w:hAnsi="Arial" w:cs="Arial"/>
        </w:rPr>
        <w:t>ssets.</w:t>
      </w:r>
      <w:r w:rsidR="007C614F">
        <w:rPr>
          <w:rFonts w:ascii="Arial" w:hAnsi="Arial" w:cs="Arial"/>
        </w:rPr>
        <w:t>versioned</w:t>
      </w:r>
      <w:r>
        <w:rPr>
          <w:rFonts w:ascii="Arial" w:hAnsi="Arial" w:cs="Arial"/>
        </w:rPr>
        <w:t xml:space="preserve">, this meant that we had to change all our image links versions to routes.assets.versions and then the link beside for example (“img/guitars/ Gibson.jpg”). Also we had problems with linking our links to other pages in the play framework. These problems stemmed from the navigation bar having dead links. This was fixed by adding all our pages inside the home controllers page inside the home controller file. Thus having all our links </w:t>
      </w:r>
      <w:r w:rsidR="007C614F">
        <w:rPr>
          <w:rFonts w:ascii="Arial" w:hAnsi="Arial" w:cs="Arial"/>
        </w:rPr>
        <w:t>like H</w:t>
      </w:r>
      <w:r>
        <w:rPr>
          <w:rFonts w:ascii="Arial" w:hAnsi="Arial" w:cs="Arial"/>
        </w:rPr>
        <w:t xml:space="preserve">omeController.guitars() or similar. </w:t>
      </w:r>
    </w:p>
    <w:p w14:paraId="1B1A0F3E" w14:textId="77777777" w:rsidR="00664F38" w:rsidRDefault="00664F38" w:rsidP="00B71269">
      <w:pPr>
        <w:rPr>
          <w:rFonts w:ascii="Arial" w:hAnsi="Arial" w:cs="Arial"/>
        </w:rPr>
      </w:pPr>
    </w:p>
    <w:p w14:paraId="66B36F4F" w14:textId="4B3D9D4A" w:rsidR="005551E9" w:rsidRDefault="005551E9" w:rsidP="00B71269">
      <w:pPr>
        <w:rPr>
          <w:rFonts w:ascii="Arial" w:hAnsi="Arial" w:cs="Arial"/>
        </w:rPr>
      </w:pPr>
      <w:r>
        <w:rPr>
          <w:rFonts w:ascii="Arial" w:hAnsi="Arial" w:cs="Arial"/>
        </w:rPr>
        <w:t xml:space="preserve">Inserting our products into the database was a bit of a problem. We found that by doing the labs we were able to understand and complete the add </w:t>
      </w:r>
      <w:r w:rsidR="00664F38">
        <w:rPr>
          <w:rFonts w:ascii="Arial" w:hAnsi="Arial" w:cs="Arial"/>
        </w:rPr>
        <w:t>delete a</w:t>
      </w:r>
      <w:r w:rsidR="00027D5C">
        <w:rPr>
          <w:rFonts w:ascii="Arial" w:hAnsi="Arial" w:cs="Arial"/>
        </w:rPr>
        <w:t>nd update methods to our database</w:t>
      </w:r>
      <w:r w:rsidR="00664F38">
        <w:rPr>
          <w:rFonts w:ascii="Arial" w:hAnsi="Arial" w:cs="Arial"/>
        </w:rPr>
        <w:t xml:space="preserve">. We found the Login to be a major problem. We spent a lot time figuring out the admin.controller.products()  we realized after a while that we did not have functionality at the start of the admin controller </w:t>
      </w:r>
      <w:r w:rsidR="00027D5C">
        <w:rPr>
          <w:rFonts w:ascii="Arial" w:hAnsi="Arial" w:cs="Arial"/>
        </w:rPr>
        <w:t>class. In the end we did not add this function into our website. To be able to get to the admin you enter the url localhost9000//login. Although the login and password work they are not secure as anybody user or administrator can edit it at will.</w:t>
      </w:r>
      <w:r w:rsidR="00664F38">
        <w:rPr>
          <w:rFonts w:ascii="Arial" w:hAnsi="Arial" w:cs="Arial"/>
        </w:rPr>
        <w:t xml:space="preserve"> </w:t>
      </w:r>
      <w:r w:rsidR="00027D5C">
        <w:rPr>
          <w:rFonts w:ascii="Arial" w:hAnsi="Arial" w:cs="Arial"/>
        </w:rPr>
        <w:t xml:space="preserve">Also we got the error unique constraint on primary when trying to insert our sql into our database. We knew this was that there is a constraint on the primary key but we could not get around it. Our solution was instead of updating the database with our sql we added our products inside the h2-browser by using the add product button. </w:t>
      </w:r>
    </w:p>
    <w:p w14:paraId="17B6D3FA" w14:textId="77777777" w:rsidR="00664F38" w:rsidRDefault="00664F38" w:rsidP="00B71269">
      <w:pPr>
        <w:rPr>
          <w:rFonts w:ascii="Arial" w:hAnsi="Arial" w:cs="Arial"/>
        </w:rPr>
      </w:pPr>
    </w:p>
    <w:p w14:paraId="4477B894" w14:textId="13C29C95" w:rsidR="005551E9" w:rsidRDefault="005551E9" w:rsidP="00B71269">
      <w:pPr>
        <w:rPr>
          <w:rFonts w:ascii="Arial" w:hAnsi="Arial" w:cs="Arial"/>
        </w:rPr>
      </w:pPr>
      <w:r>
        <w:rPr>
          <w:rFonts w:ascii="Arial" w:hAnsi="Arial" w:cs="Arial"/>
        </w:rPr>
        <w:t xml:space="preserve">Another problem we had was syntactical errors. This caused us all to have problems at some stage from a comma missing to a semi-colon or whatever the syntax error was. </w:t>
      </w:r>
      <w:r>
        <w:rPr>
          <w:rFonts w:ascii="Arial" w:hAnsi="Arial" w:cs="Arial"/>
        </w:rPr>
        <w:lastRenderedPageBreak/>
        <w:t xml:space="preserve">This made us learn a lot about the play </w:t>
      </w:r>
      <w:r w:rsidR="00027D5C">
        <w:rPr>
          <w:rFonts w:ascii="Arial" w:hAnsi="Arial" w:cs="Arial"/>
        </w:rPr>
        <w:t>framework and</w:t>
      </w:r>
      <w:r>
        <w:rPr>
          <w:rFonts w:ascii="Arial" w:hAnsi="Arial" w:cs="Arial"/>
        </w:rPr>
        <w:t xml:space="preserve"> also that to double check your code before trying to run the website. A very useful piece of play framework is that it can tell where your error is resulting from, although sometimes this still is of little help. </w:t>
      </w:r>
    </w:p>
    <w:p w14:paraId="308D1BE2" w14:textId="0C81E1D6" w:rsidR="00BF2413" w:rsidRDefault="00BF2413" w:rsidP="00B71269">
      <w:pPr>
        <w:rPr>
          <w:rFonts w:ascii="Arial" w:hAnsi="Arial" w:cs="Arial"/>
        </w:rPr>
      </w:pPr>
    </w:p>
    <w:p w14:paraId="2137425F" w14:textId="63441997" w:rsidR="00BF2413" w:rsidRDefault="00BF2413" w:rsidP="00BF2413">
      <w:pPr>
        <w:jc w:val="center"/>
        <w:rPr>
          <w:rFonts w:asciiTheme="majorHAnsi" w:hAnsiTheme="majorHAnsi"/>
          <w:color w:val="007789" w:themeColor="accent1" w:themeShade="BF"/>
          <w:sz w:val="32"/>
          <w:szCs w:val="32"/>
        </w:rPr>
      </w:pPr>
      <w:r>
        <w:rPr>
          <w:rFonts w:asciiTheme="majorHAnsi" w:hAnsiTheme="majorHAnsi"/>
          <w:color w:val="007789" w:themeColor="accent1" w:themeShade="BF"/>
          <w:sz w:val="32"/>
          <w:szCs w:val="32"/>
        </w:rPr>
        <w:t xml:space="preserve">Additional Functionality </w:t>
      </w:r>
      <w:r w:rsidR="005209EB">
        <w:rPr>
          <w:rFonts w:asciiTheme="majorHAnsi" w:hAnsiTheme="majorHAnsi"/>
          <w:color w:val="007789" w:themeColor="accent1" w:themeShade="BF"/>
          <w:sz w:val="32"/>
          <w:szCs w:val="32"/>
        </w:rPr>
        <w:t>of</w:t>
      </w:r>
      <w:r>
        <w:rPr>
          <w:rFonts w:asciiTheme="majorHAnsi" w:hAnsiTheme="majorHAnsi"/>
          <w:color w:val="007789" w:themeColor="accent1" w:themeShade="BF"/>
          <w:sz w:val="32"/>
          <w:szCs w:val="32"/>
        </w:rPr>
        <w:t xml:space="preserve"> Website</w:t>
      </w:r>
    </w:p>
    <w:p w14:paraId="4866F752" w14:textId="3CBC78B2" w:rsidR="00BF2413" w:rsidRDefault="00BF2413" w:rsidP="00BF2413">
      <w:pPr>
        <w:rPr>
          <w:rFonts w:ascii="Arial" w:hAnsi="Arial" w:cs="Arial"/>
        </w:rPr>
      </w:pPr>
      <w:r w:rsidRPr="00BF2413">
        <w:rPr>
          <w:rFonts w:ascii="Arial" w:hAnsi="Arial" w:cs="Arial"/>
        </w:rPr>
        <w:t>After finishing our website to</w:t>
      </w:r>
      <w:r>
        <w:rPr>
          <w:rFonts w:ascii="Arial" w:hAnsi="Arial" w:cs="Arial"/>
        </w:rPr>
        <w:t xml:space="preserve"> a standard we feel is acceptable, there was a few additional functions we would off liked to add to our project. We tried to add a shopping cart to our website so that the user could click on an image/product and if they would </w:t>
      </w:r>
      <w:r w:rsidR="00754160">
        <w:rPr>
          <w:rFonts w:ascii="Arial" w:hAnsi="Arial" w:cs="Arial"/>
        </w:rPr>
        <w:t>have wanted</w:t>
      </w:r>
      <w:r>
        <w:rPr>
          <w:rFonts w:ascii="Arial" w:hAnsi="Arial" w:cs="Arial"/>
        </w:rPr>
        <w:t xml:space="preserve"> to purchase </w:t>
      </w:r>
      <w:r w:rsidR="00754160">
        <w:rPr>
          <w:rFonts w:ascii="Arial" w:hAnsi="Arial" w:cs="Arial"/>
        </w:rPr>
        <w:t>it,</w:t>
      </w:r>
      <w:r>
        <w:rPr>
          <w:rFonts w:ascii="Arial" w:hAnsi="Arial" w:cs="Arial"/>
        </w:rPr>
        <w:t xml:space="preserve"> it would be added to the shopping cart. Then while in the shopping cart it would update are database and </w:t>
      </w:r>
      <w:r w:rsidR="00754160">
        <w:rPr>
          <w:rFonts w:ascii="Arial" w:hAnsi="Arial" w:cs="Arial"/>
        </w:rPr>
        <w:t>delete from</w:t>
      </w:r>
      <w:r>
        <w:rPr>
          <w:rFonts w:ascii="Arial" w:hAnsi="Arial" w:cs="Arial"/>
        </w:rPr>
        <w:t xml:space="preserve"> the stock we had in our database.  This proved more problematic than we thought and we were unable to produce the code to replicate this in our project. </w:t>
      </w:r>
    </w:p>
    <w:p w14:paraId="408ED2A3" w14:textId="2C1CB956" w:rsidR="00BF2413" w:rsidRDefault="00BF2413" w:rsidP="00BF2413">
      <w:pPr>
        <w:rPr>
          <w:rFonts w:ascii="Arial" w:hAnsi="Arial" w:cs="Arial"/>
        </w:rPr>
      </w:pPr>
    </w:p>
    <w:p w14:paraId="21BE0E1A" w14:textId="0F6B79DB" w:rsidR="00D338F6" w:rsidRDefault="00D338F6" w:rsidP="00D338F6">
      <w:pPr>
        <w:jc w:val="center"/>
        <w:rPr>
          <w:rFonts w:asciiTheme="majorHAnsi" w:hAnsiTheme="majorHAnsi"/>
          <w:color w:val="007789" w:themeColor="accent1" w:themeShade="BF"/>
          <w:sz w:val="32"/>
          <w:szCs w:val="32"/>
        </w:rPr>
      </w:pPr>
      <w:r>
        <w:rPr>
          <w:rFonts w:asciiTheme="majorHAnsi" w:hAnsiTheme="majorHAnsi"/>
          <w:color w:val="007789" w:themeColor="accent1" w:themeShade="BF"/>
          <w:sz w:val="32"/>
          <w:szCs w:val="32"/>
        </w:rPr>
        <w:t>Overall Review Off Project</w:t>
      </w:r>
    </w:p>
    <w:p w14:paraId="45A19014" w14:textId="1A7F516C" w:rsidR="005209EB" w:rsidRDefault="00D338F6" w:rsidP="00BF2413">
      <w:pPr>
        <w:rPr>
          <w:rFonts w:ascii="Arial" w:hAnsi="Arial" w:cs="Arial"/>
        </w:rPr>
      </w:pPr>
      <w:r>
        <w:rPr>
          <w:rFonts w:ascii="Arial" w:hAnsi="Arial" w:cs="Arial"/>
        </w:rPr>
        <w:t xml:space="preserve">We as a group feel this project has taught us a lot about a lot of things. Coding in how we read and write code, how certain methods work. Using the play Framework was a huge learning curve, although we had used it in the semester in the labs, working on our own was the biggest learning curve. It taught us a lot of things about modern websites are build and are made dynamically. Another huge thing this project taught us was teamwork, we feel together as a team this projected was completed on time and nearly all to full specifications that were asked in the brief. A lot of times one of us came to a block of code that gave us errors but we worked together as a team and were able to overcome the obstacles we faced. </w:t>
      </w:r>
    </w:p>
    <w:p w14:paraId="40C21BC8" w14:textId="7B2ED78D" w:rsidR="00664F38" w:rsidRDefault="00664F38" w:rsidP="00B71269">
      <w:pPr>
        <w:rPr>
          <w:rFonts w:ascii="Arial" w:hAnsi="Arial" w:cs="Arial"/>
        </w:rPr>
      </w:pPr>
    </w:p>
    <w:p w14:paraId="3EE9592D" w14:textId="591E7BA8" w:rsidR="00664F38" w:rsidRDefault="00263561" w:rsidP="00263561">
      <w:pPr>
        <w:jc w:val="center"/>
        <w:rPr>
          <w:rFonts w:asciiTheme="majorHAnsi" w:hAnsiTheme="majorHAnsi"/>
          <w:color w:val="007789" w:themeColor="accent1" w:themeShade="BF"/>
          <w:sz w:val="32"/>
          <w:szCs w:val="32"/>
        </w:rPr>
      </w:pPr>
      <w:r>
        <w:rPr>
          <w:rFonts w:asciiTheme="majorHAnsi" w:hAnsiTheme="majorHAnsi"/>
          <w:color w:val="007789" w:themeColor="accent1" w:themeShade="BF"/>
          <w:sz w:val="32"/>
          <w:szCs w:val="32"/>
        </w:rPr>
        <w:t>Work Load</w:t>
      </w:r>
    </w:p>
    <w:p w14:paraId="017AC1DD" w14:textId="50C0D6A5" w:rsidR="00263561" w:rsidRDefault="00263561" w:rsidP="00263561">
      <w:pPr>
        <w:rPr>
          <w:rFonts w:ascii="Arial" w:hAnsi="Arial" w:cs="Arial"/>
        </w:rPr>
      </w:pPr>
      <w:r>
        <w:rPr>
          <w:rFonts w:ascii="Arial" w:hAnsi="Arial" w:cs="Arial"/>
        </w:rPr>
        <w:t xml:space="preserve">Again as in the first part of our website we shared out all the work evenly. Each member of our group contributed to the overall development and completion of our web play framework project. We all worked together staying back after college in labs and the library. This made it easier to communicate our problems and to also help each other </w:t>
      </w:r>
      <w:r w:rsidR="0054542A">
        <w:rPr>
          <w:rFonts w:ascii="Arial" w:hAnsi="Arial" w:cs="Arial"/>
        </w:rPr>
        <w:t xml:space="preserve">with individual </w:t>
      </w:r>
      <w:bookmarkStart w:id="5" w:name="_GoBack"/>
      <w:bookmarkEnd w:id="5"/>
      <w:r>
        <w:rPr>
          <w:rFonts w:ascii="Arial" w:hAnsi="Arial" w:cs="Arial"/>
        </w:rPr>
        <w:t xml:space="preserve">problems. </w:t>
      </w:r>
      <w:r w:rsidR="00BF2413">
        <w:rPr>
          <w:rFonts w:ascii="Arial" w:hAnsi="Arial" w:cs="Arial"/>
        </w:rPr>
        <w:t xml:space="preserve">Each of us contributed to every aspect of the project and would like to be graded equally. </w:t>
      </w:r>
    </w:p>
    <w:p w14:paraId="1CD346A7" w14:textId="7195B2CF" w:rsidR="001A6FD3" w:rsidRDefault="001A6FD3" w:rsidP="00263561">
      <w:pPr>
        <w:rPr>
          <w:rFonts w:ascii="Arial" w:hAnsi="Arial" w:cs="Arial"/>
        </w:rPr>
      </w:pPr>
    </w:p>
    <w:p w14:paraId="16F99E9F" w14:textId="0D3483CD" w:rsidR="001A6FD3" w:rsidRDefault="001A6FD3" w:rsidP="00263561">
      <w:pPr>
        <w:rPr>
          <w:rFonts w:ascii="Arial" w:hAnsi="Arial" w:cs="Arial"/>
        </w:rPr>
      </w:pPr>
    </w:p>
    <w:p w14:paraId="32B107E5" w14:textId="73147A2A" w:rsidR="001A6FD3" w:rsidRDefault="001A6FD3" w:rsidP="00263561">
      <w:pPr>
        <w:rPr>
          <w:rFonts w:ascii="Arial" w:hAnsi="Arial" w:cs="Arial"/>
        </w:rPr>
      </w:pPr>
    </w:p>
    <w:p w14:paraId="0C21FDFC" w14:textId="77777777" w:rsidR="002F4410" w:rsidRDefault="002F4410" w:rsidP="001A6FD3">
      <w:pPr>
        <w:jc w:val="center"/>
        <w:rPr>
          <w:rFonts w:asciiTheme="majorHAnsi" w:hAnsiTheme="majorHAnsi"/>
          <w:color w:val="007789" w:themeColor="accent1" w:themeShade="BF"/>
          <w:sz w:val="32"/>
          <w:szCs w:val="32"/>
        </w:rPr>
      </w:pPr>
    </w:p>
    <w:p w14:paraId="72CDA7AA" w14:textId="22BEC897" w:rsidR="001A6FD3" w:rsidRDefault="001A6FD3" w:rsidP="001A6FD3">
      <w:pPr>
        <w:jc w:val="center"/>
        <w:rPr>
          <w:rFonts w:asciiTheme="majorHAnsi" w:hAnsiTheme="majorHAnsi"/>
          <w:color w:val="007789" w:themeColor="accent1" w:themeShade="BF"/>
          <w:sz w:val="32"/>
          <w:szCs w:val="32"/>
        </w:rPr>
      </w:pPr>
      <w:r>
        <w:rPr>
          <w:rFonts w:asciiTheme="majorHAnsi" w:hAnsiTheme="majorHAnsi"/>
          <w:color w:val="007789" w:themeColor="accent1" w:themeShade="BF"/>
          <w:sz w:val="32"/>
          <w:szCs w:val="32"/>
        </w:rPr>
        <w:lastRenderedPageBreak/>
        <w:t>Page Indexes</w:t>
      </w:r>
    </w:p>
    <w:p w14:paraId="3A31644F" w14:textId="77777777" w:rsidR="002F4410" w:rsidRPr="002F4410" w:rsidRDefault="002F4410" w:rsidP="002F4410">
      <w:pPr>
        <w:rPr>
          <w:rFonts w:ascii="Arial" w:hAnsi="Arial" w:cs="Arial"/>
        </w:rPr>
      </w:pPr>
      <w:r w:rsidRPr="002F4410">
        <w:rPr>
          <w:rFonts w:ascii="Arial" w:hAnsi="Arial" w:cs="Arial"/>
          <w:highlight w:val="yellow"/>
        </w:rPr>
        <w:t>Localhost:9000/</w:t>
      </w:r>
    </w:p>
    <w:p w14:paraId="13E1EC57" w14:textId="77777777" w:rsidR="002F4410" w:rsidRPr="002F4410" w:rsidRDefault="002F4410" w:rsidP="002F4410">
      <w:pPr>
        <w:rPr>
          <w:rFonts w:ascii="Arial" w:hAnsi="Arial" w:cs="Arial"/>
        </w:rPr>
      </w:pPr>
      <w:r w:rsidRPr="002F4410">
        <w:rPr>
          <w:rFonts w:ascii="Arial" w:hAnsi="Arial" w:cs="Arial"/>
        </w:rPr>
        <w:t>Website index (Home page)</w:t>
      </w:r>
    </w:p>
    <w:p w14:paraId="5D347D93" w14:textId="77777777" w:rsidR="002F4410" w:rsidRPr="002F4410" w:rsidRDefault="002F4410" w:rsidP="002F4410">
      <w:pPr>
        <w:rPr>
          <w:rFonts w:ascii="Arial" w:hAnsi="Arial" w:cs="Arial"/>
        </w:rPr>
      </w:pPr>
      <w:r w:rsidRPr="002F4410">
        <w:rPr>
          <w:rFonts w:ascii="Arial" w:hAnsi="Arial" w:cs="Arial"/>
          <w:highlight w:val="yellow"/>
        </w:rPr>
        <w:t>Localhost:9000/guitars</w:t>
      </w:r>
    </w:p>
    <w:p w14:paraId="41C2648B" w14:textId="77777777" w:rsidR="002F4410" w:rsidRPr="002F4410" w:rsidRDefault="002F4410" w:rsidP="002F4410">
      <w:pPr>
        <w:rPr>
          <w:rFonts w:ascii="Arial" w:hAnsi="Arial" w:cs="Arial"/>
        </w:rPr>
      </w:pPr>
      <w:r w:rsidRPr="002F4410">
        <w:rPr>
          <w:rFonts w:ascii="Arial" w:hAnsi="Arial" w:cs="Arial"/>
        </w:rPr>
        <w:t>Guitars page</w:t>
      </w:r>
    </w:p>
    <w:p w14:paraId="5997F0CD" w14:textId="77777777" w:rsidR="002F4410" w:rsidRPr="002F4410" w:rsidRDefault="002F4410" w:rsidP="002F4410">
      <w:pPr>
        <w:rPr>
          <w:rFonts w:ascii="Arial" w:hAnsi="Arial" w:cs="Arial"/>
        </w:rPr>
      </w:pPr>
      <w:r w:rsidRPr="002F4410">
        <w:rPr>
          <w:rFonts w:ascii="Arial" w:hAnsi="Arial" w:cs="Arial"/>
          <w:highlight w:val="yellow"/>
        </w:rPr>
        <w:t>Localhost:9000/drums</w:t>
      </w:r>
    </w:p>
    <w:p w14:paraId="34FDCD2D" w14:textId="77777777" w:rsidR="002F4410" w:rsidRPr="002F4410" w:rsidRDefault="002F4410" w:rsidP="002F4410">
      <w:pPr>
        <w:rPr>
          <w:rFonts w:ascii="Arial" w:hAnsi="Arial" w:cs="Arial"/>
        </w:rPr>
      </w:pPr>
      <w:r w:rsidRPr="002F4410">
        <w:rPr>
          <w:rFonts w:ascii="Arial" w:hAnsi="Arial" w:cs="Arial"/>
        </w:rPr>
        <w:t>Drums page</w:t>
      </w:r>
    </w:p>
    <w:p w14:paraId="07B515FC" w14:textId="77777777" w:rsidR="002F4410" w:rsidRPr="002F4410" w:rsidRDefault="002F4410" w:rsidP="002F4410">
      <w:pPr>
        <w:rPr>
          <w:rFonts w:ascii="Arial" w:hAnsi="Arial" w:cs="Arial"/>
        </w:rPr>
      </w:pPr>
      <w:r w:rsidRPr="002F4410">
        <w:rPr>
          <w:rFonts w:ascii="Arial" w:hAnsi="Arial" w:cs="Arial"/>
          <w:highlight w:val="yellow"/>
        </w:rPr>
        <w:t>Localhost:9000/keyboards</w:t>
      </w:r>
    </w:p>
    <w:p w14:paraId="491927D5" w14:textId="77777777" w:rsidR="002F4410" w:rsidRPr="002F4410" w:rsidRDefault="002F4410" w:rsidP="002F4410">
      <w:pPr>
        <w:rPr>
          <w:rFonts w:ascii="Arial" w:hAnsi="Arial" w:cs="Arial"/>
        </w:rPr>
      </w:pPr>
      <w:r w:rsidRPr="002F4410">
        <w:rPr>
          <w:rFonts w:ascii="Arial" w:hAnsi="Arial" w:cs="Arial"/>
        </w:rPr>
        <w:t>Keyboards pages</w:t>
      </w:r>
    </w:p>
    <w:p w14:paraId="6519F490" w14:textId="77777777" w:rsidR="002F4410" w:rsidRPr="002F4410" w:rsidRDefault="002F4410" w:rsidP="002F4410">
      <w:pPr>
        <w:rPr>
          <w:rFonts w:ascii="Arial" w:hAnsi="Arial" w:cs="Arial"/>
        </w:rPr>
      </w:pPr>
      <w:r w:rsidRPr="002F4410">
        <w:rPr>
          <w:rFonts w:ascii="Arial" w:hAnsi="Arial" w:cs="Arial"/>
          <w:highlight w:val="yellow"/>
        </w:rPr>
        <w:t>Localhost:9000/amps</w:t>
      </w:r>
    </w:p>
    <w:p w14:paraId="2FC81E84" w14:textId="77777777" w:rsidR="002F4410" w:rsidRPr="002F4410" w:rsidRDefault="002F4410" w:rsidP="002F4410">
      <w:pPr>
        <w:rPr>
          <w:rFonts w:ascii="Arial" w:hAnsi="Arial" w:cs="Arial"/>
        </w:rPr>
      </w:pPr>
      <w:r w:rsidRPr="002F4410">
        <w:rPr>
          <w:rFonts w:ascii="Arial" w:hAnsi="Arial" w:cs="Arial"/>
        </w:rPr>
        <w:t>Amps page</w:t>
      </w:r>
    </w:p>
    <w:p w14:paraId="2B477E81" w14:textId="77777777" w:rsidR="002F4410" w:rsidRPr="002F4410" w:rsidRDefault="002F4410" w:rsidP="002F4410">
      <w:pPr>
        <w:rPr>
          <w:rFonts w:ascii="Arial" w:hAnsi="Arial" w:cs="Arial"/>
        </w:rPr>
      </w:pPr>
      <w:r w:rsidRPr="002F4410">
        <w:rPr>
          <w:rFonts w:ascii="Arial" w:hAnsi="Arial" w:cs="Arial"/>
          <w:highlight w:val="yellow"/>
        </w:rPr>
        <w:t>Localhost:9000/mics</w:t>
      </w:r>
    </w:p>
    <w:p w14:paraId="70CCD874" w14:textId="77777777" w:rsidR="002F4410" w:rsidRPr="002F4410" w:rsidRDefault="002F4410" w:rsidP="002F4410">
      <w:pPr>
        <w:rPr>
          <w:rFonts w:ascii="Arial" w:hAnsi="Arial" w:cs="Arial"/>
        </w:rPr>
      </w:pPr>
      <w:r w:rsidRPr="002F4410">
        <w:rPr>
          <w:rFonts w:ascii="Arial" w:hAnsi="Arial" w:cs="Arial"/>
        </w:rPr>
        <w:t>Mics page</w:t>
      </w:r>
    </w:p>
    <w:p w14:paraId="7D98BFD1" w14:textId="77777777" w:rsidR="002F4410" w:rsidRPr="002F4410" w:rsidRDefault="002F4410" w:rsidP="002F4410">
      <w:pPr>
        <w:rPr>
          <w:rFonts w:ascii="Arial" w:hAnsi="Arial" w:cs="Arial"/>
        </w:rPr>
      </w:pPr>
      <w:r w:rsidRPr="002F4410">
        <w:rPr>
          <w:rFonts w:ascii="Arial" w:hAnsi="Arial" w:cs="Arial"/>
          <w:highlight w:val="yellow"/>
        </w:rPr>
        <w:t>Localhost:9000/lighting</w:t>
      </w:r>
    </w:p>
    <w:p w14:paraId="6803A17F" w14:textId="77777777" w:rsidR="002F4410" w:rsidRPr="002F4410" w:rsidRDefault="002F4410" w:rsidP="002F4410">
      <w:pPr>
        <w:rPr>
          <w:rFonts w:ascii="Arial" w:hAnsi="Arial" w:cs="Arial"/>
        </w:rPr>
      </w:pPr>
      <w:r w:rsidRPr="002F4410">
        <w:rPr>
          <w:rFonts w:ascii="Arial" w:hAnsi="Arial" w:cs="Arial"/>
        </w:rPr>
        <w:t>Lighting page</w:t>
      </w:r>
    </w:p>
    <w:p w14:paraId="6E57669E" w14:textId="77777777" w:rsidR="002F4410" w:rsidRPr="002F4410" w:rsidRDefault="002F4410" w:rsidP="002F4410">
      <w:pPr>
        <w:rPr>
          <w:rFonts w:ascii="Arial" w:hAnsi="Arial" w:cs="Arial"/>
        </w:rPr>
      </w:pPr>
      <w:r w:rsidRPr="002F4410">
        <w:rPr>
          <w:rFonts w:ascii="Arial" w:hAnsi="Arial" w:cs="Arial"/>
          <w:highlight w:val="yellow"/>
        </w:rPr>
        <w:t>Localhost:9000/events</w:t>
      </w:r>
    </w:p>
    <w:p w14:paraId="2A08A14D" w14:textId="77777777" w:rsidR="002F4410" w:rsidRPr="002F4410" w:rsidRDefault="002F4410" w:rsidP="002F4410">
      <w:pPr>
        <w:rPr>
          <w:rFonts w:ascii="Arial" w:hAnsi="Arial" w:cs="Arial"/>
        </w:rPr>
      </w:pPr>
      <w:r w:rsidRPr="002F4410">
        <w:rPr>
          <w:rFonts w:ascii="Arial" w:hAnsi="Arial" w:cs="Arial"/>
        </w:rPr>
        <w:t>Events page</w:t>
      </w:r>
    </w:p>
    <w:p w14:paraId="2820E203" w14:textId="77777777" w:rsidR="002F4410" w:rsidRPr="002F4410" w:rsidRDefault="002F4410" w:rsidP="002F4410">
      <w:pPr>
        <w:rPr>
          <w:rFonts w:ascii="Arial" w:hAnsi="Arial" w:cs="Arial"/>
        </w:rPr>
      </w:pPr>
      <w:r w:rsidRPr="002F4410">
        <w:rPr>
          <w:rFonts w:ascii="Arial" w:hAnsi="Arial" w:cs="Arial"/>
          <w:highlight w:val="yellow"/>
        </w:rPr>
        <w:t>Localhost:9000/contact</w:t>
      </w:r>
    </w:p>
    <w:p w14:paraId="108B5B2B" w14:textId="77777777" w:rsidR="002F4410" w:rsidRPr="002F4410" w:rsidRDefault="002F4410" w:rsidP="002F4410">
      <w:pPr>
        <w:rPr>
          <w:rFonts w:ascii="Arial" w:hAnsi="Arial" w:cs="Arial"/>
        </w:rPr>
      </w:pPr>
      <w:r w:rsidRPr="002F4410">
        <w:rPr>
          <w:rFonts w:ascii="Arial" w:hAnsi="Arial" w:cs="Arial"/>
        </w:rPr>
        <w:t>Contact and info page</w:t>
      </w:r>
    </w:p>
    <w:p w14:paraId="4D353E70" w14:textId="77777777" w:rsidR="002F4410" w:rsidRPr="002F4410" w:rsidRDefault="002F4410" w:rsidP="002F4410">
      <w:pPr>
        <w:rPr>
          <w:rFonts w:ascii="Arial" w:hAnsi="Arial" w:cs="Arial"/>
        </w:rPr>
      </w:pPr>
      <w:r w:rsidRPr="002F4410">
        <w:rPr>
          <w:rFonts w:ascii="Arial" w:hAnsi="Arial" w:cs="Arial"/>
          <w:highlight w:val="yellow"/>
        </w:rPr>
        <w:t>Localhost:9000/products</w:t>
      </w:r>
    </w:p>
    <w:p w14:paraId="0EA922E9" w14:textId="77777777" w:rsidR="002F4410" w:rsidRPr="002F4410" w:rsidRDefault="002F4410" w:rsidP="002F4410">
      <w:pPr>
        <w:rPr>
          <w:rFonts w:ascii="Arial" w:hAnsi="Arial" w:cs="Arial"/>
        </w:rPr>
      </w:pPr>
      <w:r w:rsidRPr="002F4410">
        <w:rPr>
          <w:rFonts w:ascii="Arial" w:hAnsi="Arial" w:cs="Arial"/>
        </w:rPr>
        <w:t xml:space="preserve">List of available products for customer to view </w:t>
      </w:r>
    </w:p>
    <w:p w14:paraId="09ACFE6B" w14:textId="77777777" w:rsidR="002F4410" w:rsidRPr="002F4410" w:rsidRDefault="002F4410" w:rsidP="002F4410">
      <w:pPr>
        <w:rPr>
          <w:rFonts w:ascii="Arial" w:hAnsi="Arial" w:cs="Arial"/>
        </w:rPr>
      </w:pPr>
      <w:r w:rsidRPr="002F4410">
        <w:rPr>
          <w:rFonts w:ascii="Arial" w:hAnsi="Arial" w:cs="Arial"/>
          <w:highlight w:val="yellow"/>
        </w:rPr>
        <w:t>Localhost:9000/addProduct</w:t>
      </w:r>
    </w:p>
    <w:p w14:paraId="4CA90412" w14:textId="77777777" w:rsidR="002F4410" w:rsidRPr="002F4410" w:rsidRDefault="002F4410" w:rsidP="002F4410">
      <w:pPr>
        <w:rPr>
          <w:rFonts w:ascii="Arial" w:hAnsi="Arial" w:cs="Arial"/>
        </w:rPr>
      </w:pPr>
      <w:r w:rsidRPr="002F4410">
        <w:rPr>
          <w:rFonts w:ascii="Arial" w:hAnsi="Arial" w:cs="Arial"/>
        </w:rPr>
        <w:t>When within Admin privileges, webpage with empty contents shows to add a Product</w:t>
      </w:r>
    </w:p>
    <w:p w14:paraId="0B0DFF08" w14:textId="77777777" w:rsidR="002F4410" w:rsidRPr="002F4410" w:rsidRDefault="002F4410" w:rsidP="002F4410">
      <w:pPr>
        <w:rPr>
          <w:rFonts w:ascii="Arial" w:hAnsi="Arial" w:cs="Arial"/>
        </w:rPr>
      </w:pPr>
      <w:r w:rsidRPr="002F4410">
        <w:rPr>
          <w:rFonts w:ascii="Arial" w:hAnsi="Arial" w:cs="Arial"/>
          <w:highlight w:val="yellow"/>
        </w:rPr>
        <w:t>Localhost:9000/addProductSubmit</w:t>
      </w:r>
    </w:p>
    <w:p w14:paraId="32FD9D3D" w14:textId="77777777" w:rsidR="002F4410" w:rsidRPr="002F4410" w:rsidRDefault="002F4410" w:rsidP="002F4410">
      <w:pPr>
        <w:rPr>
          <w:rFonts w:ascii="Arial" w:hAnsi="Arial" w:cs="Arial"/>
        </w:rPr>
      </w:pPr>
      <w:r w:rsidRPr="002F4410">
        <w:rPr>
          <w:rFonts w:ascii="Arial" w:hAnsi="Arial" w:cs="Arial"/>
        </w:rPr>
        <w:t>After a product is added the page is then put into the databse using a POST page</w:t>
      </w:r>
    </w:p>
    <w:p w14:paraId="46860401" w14:textId="77777777" w:rsidR="002F4410" w:rsidRPr="002F4410" w:rsidRDefault="002F4410" w:rsidP="002F4410">
      <w:pPr>
        <w:rPr>
          <w:rFonts w:ascii="Arial" w:hAnsi="Arial" w:cs="Arial"/>
        </w:rPr>
      </w:pPr>
      <w:r w:rsidRPr="002F4410">
        <w:rPr>
          <w:rFonts w:ascii="Arial" w:hAnsi="Arial" w:cs="Arial"/>
          <w:highlight w:val="yellow"/>
        </w:rPr>
        <w:t>Localhost:9000/admin/products</w:t>
      </w:r>
    </w:p>
    <w:p w14:paraId="1E5461D9" w14:textId="77777777" w:rsidR="002F4410" w:rsidRPr="002F4410" w:rsidRDefault="002F4410" w:rsidP="002F4410">
      <w:pPr>
        <w:rPr>
          <w:rFonts w:ascii="Arial" w:hAnsi="Arial" w:cs="Arial"/>
        </w:rPr>
      </w:pPr>
      <w:r w:rsidRPr="002F4410">
        <w:rPr>
          <w:rFonts w:ascii="Arial" w:hAnsi="Arial" w:cs="Arial"/>
        </w:rPr>
        <w:t xml:space="preserve">Shows which products are within the database and can be edited or removed if you have the privileges </w:t>
      </w:r>
    </w:p>
    <w:p w14:paraId="263A8040" w14:textId="77777777" w:rsidR="002F4410" w:rsidRPr="002F4410" w:rsidRDefault="002F4410" w:rsidP="002F4410">
      <w:pPr>
        <w:rPr>
          <w:rFonts w:ascii="Arial" w:hAnsi="Arial" w:cs="Arial"/>
        </w:rPr>
      </w:pPr>
      <w:r w:rsidRPr="002F4410">
        <w:rPr>
          <w:rFonts w:ascii="Arial" w:hAnsi="Arial" w:cs="Arial"/>
          <w:highlight w:val="yellow"/>
        </w:rPr>
        <w:t>Localhost:9000/admin/addproduct</w:t>
      </w:r>
    </w:p>
    <w:p w14:paraId="2D56D67E" w14:textId="77777777" w:rsidR="002F4410" w:rsidRPr="002F4410" w:rsidRDefault="002F4410" w:rsidP="002F4410">
      <w:pPr>
        <w:rPr>
          <w:rFonts w:ascii="Arial" w:hAnsi="Arial" w:cs="Arial"/>
        </w:rPr>
      </w:pPr>
      <w:r w:rsidRPr="002F4410">
        <w:rPr>
          <w:rFonts w:ascii="Arial" w:hAnsi="Arial" w:cs="Arial"/>
        </w:rPr>
        <w:lastRenderedPageBreak/>
        <w:t>Allows the admin to add a product</w:t>
      </w:r>
    </w:p>
    <w:p w14:paraId="776F5EEF" w14:textId="77777777" w:rsidR="002F4410" w:rsidRPr="002F4410" w:rsidRDefault="002F4410" w:rsidP="002F4410">
      <w:pPr>
        <w:rPr>
          <w:rFonts w:ascii="Arial" w:hAnsi="Arial" w:cs="Arial"/>
        </w:rPr>
      </w:pPr>
      <w:r w:rsidRPr="002F4410">
        <w:rPr>
          <w:rFonts w:ascii="Arial" w:hAnsi="Arial" w:cs="Arial"/>
          <w:highlight w:val="yellow"/>
        </w:rPr>
        <w:t>Localhost:9000/admin/addproductsubmit</w:t>
      </w:r>
    </w:p>
    <w:p w14:paraId="0699FBC0" w14:textId="77777777" w:rsidR="002F4410" w:rsidRPr="002F4410" w:rsidRDefault="002F4410" w:rsidP="002F4410">
      <w:pPr>
        <w:rPr>
          <w:rFonts w:ascii="Arial" w:hAnsi="Arial" w:cs="Arial"/>
        </w:rPr>
      </w:pPr>
      <w:r w:rsidRPr="002F4410">
        <w:rPr>
          <w:rFonts w:ascii="Arial" w:hAnsi="Arial" w:cs="Arial"/>
        </w:rPr>
        <w:t>Creates entry to database after adding a product</w:t>
      </w:r>
    </w:p>
    <w:p w14:paraId="5C5BB137" w14:textId="77777777" w:rsidR="002F4410" w:rsidRPr="002F4410" w:rsidRDefault="002F4410" w:rsidP="002F4410">
      <w:pPr>
        <w:rPr>
          <w:rFonts w:ascii="Arial" w:hAnsi="Arial" w:cs="Arial"/>
        </w:rPr>
      </w:pPr>
      <w:r w:rsidRPr="002F4410">
        <w:rPr>
          <w:rFonts w:ascii="Arial" w:hAnsi="Arial" w:cs="Arial"/>
          <w:highlight w:val="yellow"/>
        </w:rPr>
        <w:t>Localhost:9000/admin/delProduct/:id</w:t>
      </w:r>
    </w:p>
    <w:p w14:paraId="44AA7B39" w14:textId="77777777" w:rsidR="002F4410" w:rsidRPr="002F4410" w:rsidRDefault="002F4410" w:rsidP="002F4410">
      <w:pPr>
        <w:rPr>
          <w:rFonts w:ascii="Arial" w:hAnsi="Arial" w:cs="Arial"/>
        </w:rPr>
      </w:pPr>
      <w:r w:rsidRPr="002F4410">
        <w:rPr>
          <w:rFonts w:ascii="Arial" w:hAnsi="Arial" w:cs="Arial"/>
        </w:rPr>
        <w:t xml:space="preserve">Deletes product with a certain ID </w:t>
      </w:r>
    </w:p>
    <w:p w14:paraId="5B46174B" w14:textId="77777777" w:rsidR="002F4410" w:rsidRPr="002F4410" w:rsidRDefault="002F4410" w:rsidP="002F4410">
      <w:pPr>
        <w:rPr>
          <w:rFonts w:ascii="Arial" w:hAnsi="Arial" w:cs="Arial"/>
        </w:rPr>
      </w:pPr>
      <w:r w:rsidRPr="002F4410">
        <w:rPr>
          <w:rFonts w:ascii="Arial" w:hAnsi="Arial" w:cs="Arial"/>
          <w:highlight w:val="yellow"/>
        </w:rPr>
        <w:t>Localhost:9000/updateProduct/:id</w:t>
      </w:r>
    </w:p>
    <w:p w14:paraId="2AF86D11" w14:textId="77777777" w:rsidR="002F4410" w:rsidRPr="002F4410" w:rsidRDefault="002F4410" w:rsidP="002F4410">
      <w:pPr>
        <w:rPr>
          <w:rFonts w:ascii="Arial" w:hAnsi="Arial" w:cs="Arial"/>
        </w:rPr>
      </w:pPr>
      <w:r w:rsidRPr="002F4410">
        <w:rPr>
          <w:rFonts w:ascii="Arial" w:hAnsi="Arial" w:cs="Arial"/>
        </w:rPr>
        <w:t>Updates a product with a certain ID</w:t>
      </w:r>
    </w:p>
    <w:p w14:paraId="177CF055" w14:textId="77777777" w:rsidR="002F4410" w:rsidRPr="002F4410" w:rsidRDefault="002F4410" w:rsidP="002F4410">
      <w:pPr>
        <w:rPr>
          <w:rFonts w:ascii="Arial" w:hAnsi="Arial" w:cs="Arial"/>
        </w:rPr>
      </w:pPr>
      <w:r w:rsidRPr="002F4410">
        <w:rPr>
          <w:rFonts w:ascii="Arial" w:hAnsi="Arial" w:cs="Arial"/>
          <w:highlight w:val="yellow"/>
        </w:rPr>
        <w:t>Localhost:9000/login</w:t>
      </w:r>
    </w:p>
    <w:p w14:paraId="2F1CA779" w14:textId="77777777" w:rsidR="002F4410" w:rsidRPr="002F4410" w:rsidRDefault="002F4410" w:rsidP="002F4410">
      <w:pPr>
        <w:rPr>
          <w:rFonts w:ascii="Arial" w:hAnsi="Arial" w:cs="Arial"/>
        </w:rPr>
      </w:pPr>
      <w:r w:rsidRPr="002F4410">
        <w:rPr>
          <w:rFonts w:ascii="Arial" w:hAnsi="Arial" w:cs="Arial"/>
        </w:rPr>
        <w:t>Displays a login page</w:t>
      </w:r>
    </w:p>
    <w:p w14:paraId="7951A871" w14:textId="77777777" w:rsidR="002F4410" w:rsidRPr="002F4410" w:rsidRDefault="002F4410" w:rsidP="002F4410">
      <w:pPr>
        <w:rPr>
          <w:rFonts w:ascii="Arial" w:hAnsi="Arial" w:cs="Arial"/>
        </w:rPr>
      </w:pPr>
      <w:r w:rsidRPr="002F4410">
        <w:rPr>
          <w:rFonts w:ascii="Arial" w:hAnsi="Arial" w:cs="Arial"/>
          <w:highlight w:val="yellow"/>
        </w:rPr>
        <w:t>Localhost:9000/loginSubmit</w:t>
      </w:r>
    </w:p>
    <w:p w14:paraId="4CB7EEF0" w14:textId="77777777" w:rsidR="002F4410" w:rsidRPr="002F4410" w:rsidRDefault="002F4410" w:rsidP="002F4410">
      <w:pPr>
        <w:rPr>
          <w:rFonts w:ascii="Arial" w:hAnsi="Arial" w:cs="Arial"/>
        </w:rPr>
      </w:pPr>
      <w:r w:rsidRPr="002F4410">
        <w:rPr>
          <w:rFonts w:ascii="Arial" w:hAnsi="Arial" w:cs="Arial"/>
        </w:rPr>
        <w:t>Accepts login details and process’ credentials</w:t>
      </w:r>
    </w:p>
    <w:p w14:paraId="475638A4" w14:textId="77777777" w:rsidR="002F4410" w:rsidRPr="002F4410" w:rsidRDefault="002F4410" w:rsidP="002F4410">
      <w:pPr>
        <w:rPr>
          <w:rFonts w:ascii="Arial" w:hAnsi="Arial" w:cs="Arial"/>
        </w:rPr>
      </w:pPr>
      <w:r w:rsidRPr="002F4410">
        <w:rPr>
          <w:rFonts w:ascii="Arial" w:hAnsi="Arial" w:cs="Arial"/>
          <w:highlight w:val="yellow"/>
        </w:rPr>
        <w:t>Localhost:9000/logout</w:t>
      </w:r>
    </w:p>
    <w:p w14:paraId="51C7C20B" w14:textId="77777777" w:rsidR="002F4410" w:rsidRPr="002F4410" w:rsidRDefault="002F4410" w:rsidP="002F4410">
      <w:pPr>
        <w:rPr>
          <w:rFonts w:ascii="Arial" w:hAnsi="Arial" w:cs="Arial"/>
        </w:rPr>
      </w:pPr>
      <w:r w:rsidRPr="002F4410">
        <w:rPr>
          <w:rFonts w:ascii="Arial" w:hAnsi="Arial" w:cs="Arial"/>
        </w:rPr>
        <w:t xml:space="preserve">Logs the user out </w:t>
      </w:r>
    </w:p>
    <w:p w14:paraId="776C115C" w14:textId="77777777" w:rsidR="002F4410" w:rsidRPr="002F4410" w:rsidRDefault="002F4410" w:rsidP="002F4410">
      <w:pPr>
        <w:rPr>
          <w:rFonts w:ascii="Arial" w:hAnsi="Arial" w:cs="Arial"/>
          <w:b/>
        </w:rPr>
      </w:pPr>
    </w:p>
    <w:p w14:paraId="07E2EFCF" w14:textId="77777777" w:rsidR="002F4410" w:rsidRPr="002F4410" w:rsidRDefault="002F4410" w:rsidP="002F4410">
      <w:pPr>
        <w:rPr>
          <w:rFonts w:ascii="Arial" w:hAnsi="Arial" w:cs="Arial"/>
        </w:rPr>
      </w:pPr>
    </w:p>
    <w:p w14:paraId="28169591" w14:textId="77777777" w:rsidR="002F4410" w:rsidRPr="002F4410" w:rsidRDefault="002F4410" w:rsidP="002F4410">
      <w:pPr>
        <w:rPr>
          <w:rFonts w:ascii="Arial" w:hAnsi="Arial" w:cs="Arial"/>
        </w:rPr>
      </w:pPr>
    </w:p>
    <w:p w14:paraId="0574AC74" w14:textId="77777777" w:rsidR="002F4410" w:rsidRPr="002F4410" w:rsidRDefault="002F4410" w:rsidP="002F4410">
      <w:pPr>
        <w:rPr>
          <w:rFonts w:ascii="Arial" w:hAnsi="Arial" w:cs="Arial"/>
        </w:rPr>
      </w:pPr>
    </w:p>
    <w:p w14:paraId="68088A45" w14:textId="77777777" w:rsidR="002F4410" w:rsidRPr="002F4410" w:rsidRDefault="002F4410" w:rsidP="002F4410">
      <w:pPr>
        <w:rPr>
          <w:rFonts w:ascii="Arial" w:hAnsi="Arial" w:cs="Arial"/>
        </w:rPr>
      </w:pPr>
    </w:p>
    <w:p w14:paraId="2AAD78BF" w14:textId="77777777" w:rsidR="002F4410" w:rsidRPr="002F4410" w:rsidRDefault="002F4410" w:rsidP="002F4410">
      <w:pPr>
        <w:rPr>
          <w:rFonts w:ascii="Arial" w:hAnsi="Arial" w:cs="Arial"/>
        </w:rPr>
      </w:pPr>
    </w:p>
    <w:p w14:paraId="5BFDFEA4" w14:textId="77777777" w:rsidR="002F4410" w:rsidRPr="002F4410" w:rsidRDefault="002F4410" w:rsidP="002F4410">
      <w:pPr>
        <w:rPr>
          <w:rFonts w:ascii="Arial" w:hAnsi="Arial" w:cs="Arial"/>
        </w:rPr>
      </w:pPr>
    </w:p>
    <w:p w14:paraId="3A1ECFD1" w14:textId="77777777" w:rsidR="002F4410" w:rsidRPr="002F4410" w:rsidRDefault="002F4410" w:rsidP="002F4410">
      <w:pPr>
        <w:rPr>
          <w:rFonts w:ascii="Arial" w:hAnsi="Arial" w:cs="Arial"/>
        </w:rPr>
      </w:pPr>
    </w:p>
    <w:p w14:paraId="4B175087" w14:textId="77777777" w:rsidR="002F4410" w:rsidRPr="002F4410" w:rsidRDefault="002F4410" w:rsidP="002F4410">
      <w:pPr>
        <w:rPr>
          <w:rFonts w:ascii="Arial" w:hAnsi="Arial" w:cs="Arial"/>
        </w:rPr>
      </w:pPr>
    </w:p>
    <w:p w14:paraId="58792F72" w14:textId="77777777" w:rsidR="002F4410" w:rsidRPr="002F4410" w:rsidRDefault="002F4410" w:rsidP="002F4410">
      <w:pPr>
        <w:rPr>
          <w:rFonts w:ascii="Arial" w:hAnsi="Arial" w:cs="Arial"/>
        </w:rPr>
      </w:pPr>
    </w:p>
    <w:p w14:paraId="3C1E118A" w14:textId="77777777" w:rsidR="002F4410" w:rsidRPr="002F4410" w:rsidRDefault="002F4410" w:rsidP="002F4410">
      <w:pPr>
        <w:rPr>
          <w:rFonts w:ascii="Arial" w:hAnsi="Arial" w:cs="Arial"/>
        </w:rPr>
      </w:pPr>
    </w:p>
    <w:p w14:paraId="6893AEE7" w14:textId="77777777" w:rsidR="002F4410" w:rsidRPr="002F4410" w:rsidRDefault="002F4410" w:rsidP="002F4410">
      <w:pPr>
        <w:rPr>
          <w:rFonts w:ascii="Arial" w:hAnsi="Arial" w:cs="Arial"/>
        </w:rPr>
      </w:pPr>
    </w:p>
    <w:p w14:paraId="04A9B09C" w14:textId="77777777" w:rsidR="002F4410" w:rsidRPr="002F4410" w:rsidRDefault="002F4410" w:rsidP="002F4410">
      <w:pPr>
        <w:rPr>
          <w:rFonts w:ascii="Arial" w:hAnsi="Arial" w:cs="Arial"/>
        </w:rPr>
      </w:pPr>
    </w:p>
    <w:p w14:paraId="7CE8F83B" w14:textId="77777777" w:rsidR="002F4410" w:rsidRPr="002F4410" w:rsidRDefault="002F4410" w:rsidP="002F4410">
      <w:pPr>
        <w:rPr>
          <w:rFonts w:ascii="Arial" w:hAnsi="Arial" w:cs="Arial"/>
        </w:rPr>
      </w:pPr>
    </w:p>
    <w:p w14:paraId="1087EC0B" w14:textId="77777777" w:rsidR="002F4410" w:rsidRPr="002F4410" w:rsidRDefault="002F4410" w:rsidP="002F4410">
      <w:pPr>
        <w:rPr>
          <w:rFonts w:ascii="Arial" w:hAnsi="Arial" w:cs="Arial"/>
        </w:rPr>
      </w:pPr>
    </w:p>
    <w:p w14:paraId="4977182B" w14:textId="77777777" w:rsidR="002F4410" w:rsidRPr="002F4410" w:rsidRDefault="002F4410" w:rsidP="002F4410">
      <w:pPr>
        <w:rPr>
          <w:rFonts w:ascii="Arial" w:hAnsi="Arial" w:cs="Arial"/>
        </w:rPr>
      </w:pPr>
    </w:p>
    <w:p w14:paraId="78E70FF8" w14:textId="77777777" w:rsidR="002F4410" w:rsidRPr="002F4410" w:rsidRDefault="002F4410" w:rsidP="002F4410">
      <w:pPr>
        <w:rPr>
          <w:rFonts w:ascii="Arial" w:hAnsi="Arial" w:cs="Arial"/>
        </w:rPr>
      </w:pPr>
    </w:p>
    <w:p w14:paraId="535CA1F1" w14:textId="77777777" w:rsidR="002F4410" w:rsidRPr="002F4410" w:rsidRDefault="002F4410" w:rsidP="002F4410">
      <w:pPr>
        <w:rPr>
          <w:rFonts w:ascii="Arial" w:hAnsi="Arial" w:cs="Arial"/>
        </w:rPr>
      </w:pPr>
    </w:p>
    <w:p w14:paraId="23BD7657" w14:textId="77777777" w:rsidR="002F4410" w:rsidRPr="002F4410" w:rsidRDefault="002F4410" w:rsidP="002F4410">
      <w:pPr>
        <w:rPr>
          <w:rFonts w:ascii="Arial" w:hAnsi="Arial" w:cs="Arial"/>
        </w:rPr>
      </w:pPr>
    </w:p>
    <w:p w14:paraId="3671AEA3" w14:textId="77777777" w:rsidR="002F4410" w:rsidRPr="002F4410" w:rsidRDefault="002F4410" w:rsidP="002F4410">
      <w:pPr>
        <w:rPr>
          <w:rFonts w:ascii="Arial" w:hAnsi="Arial" w:cs="Arial"/>
        </w:rPr>
      </w:pPr>
    </w:p>
    <w:p w14:paraId="4245848C" w14:textId="77777777" w:rsidR="002F4410" w:rsidRPr="002F4410" w:rsidRDefault="002F4410" w:rsidP="002F4410">
      <w:pPr>
        <w:rPr>
          <w:rFonts w:ascii="Arial" w:hAnsi="Arial" w:cs="Arial"/>
        </w:rPr>
      </w:pPr>
    </w:p>
    <w:p w14:paraId="7FFAC6D2" w14:textId="77777777" w:rsidR="002F4410" w:rsidRPr="002F4410" w:rsidRDefault="002F4410" w:rsidP="002F4410">
      <w:pPr>
        <w:rPr>
          <w:rFonts w:ascii="Arial" w:hAnsi="Arial" w:cs="Arial"/>
        </w:rPr>
      </w:pPr>
    </w:p>
    <w:p w14:paraId="739FA181" w14:textId="77777777" w:rsidR="001A6FD3" w:rsidRPr="002F4410" w:rsidRDefault="001A6FD3" w:rsidP="00263561">
      <w:pPr>
        <w:rPr>
          <w:rFonts w:ascii="Arial" w:hAnsi="Arial" w:cs="Arial"/>
          <w:color w:val="007789" w:themeColor="accent1" w:themeShade="BF"/>
        </w:rPr>
      </w:pPr>
    </w:p>
    <w:sectPr w:rsidR="001A6FD3" w:rsidRPr="002F441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8DAAF" w14:textId="77777777" w:rsidR="00791B7E" w:rsidRDefault="00791B7E" w:rsidP="00C6554A">
      <w:pPr>
        <w:spacing w:after="0" w:line="240" w:lineRule="auto"/>
      </w:pPr>
      <w:r>
        <w:separator/>
      </w:r>
    </w:p>
  </w:endnote>
  <w:endnote w:type="continuationSeparator" w:id="0">
    <w:p w14:paraId="2D8B1919" w14:textId="77777777" w:rsidR="00791B7E" w:rsidRDefault="00791B7E"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1877B" w14:textId="22415DDD" w:rsidR="00784250" w:rsidRDefault="00ED7C44">
    <w:pPr>
      <w:pStyle w:val="Footer"/>
    </w:pPr>
    <w:r>
      <w:t xml:space="preserve">Page </w:t>
    </w:r>
    <w:r>
      <w:fldChar w:fldCharType="begin"/>
    </w:r>
    <w:r>
      <w:instrText xml:space="preserve"> PAGE  \* Arabic  \* MERGEFORMAT </w:instrText>
    </w:r>
    <w:r>
      <w:fldChar w:fldCharType="separate"/>
    </w:r>
    <w:r w:rsidR="0054542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B11AE" w14:textId="77777777" w:rsidR="00791B7E" w:rsidRDefault="00791B7E" w:rsidP="00C6554A">
      <w:pPr>
        <w:spacing w:after="0" w:line="240" w:lineRule="auto"/>
      </w:pPr>
      <w:r>
        <w:separator/>
      </w:r>
    </w:p>
  </w:footnote>
  <w:footnote w:type="continuationSeparator" w:id="0">
    <w:p w14:paraId="36A89C03" w14:textId="77777777" w:rsidR="00791B7E" w:rsidRDefault="00791B7E"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250"/>
    <w:rsid w:val="00027D5C"/>
    <w:rsid w:val="001A6FD3"/>
    <w:rsid w:val="002554CD"/>
    <w:rsid w:val="00263561"/>
    <w:rsid w:val="00293B83"/>
    <w:rsid w:val="002B4294"/>
    <w:rsid w:val="002F4410"/>
    <w:rsid w:val="00333D0D"/>
    <w:rsid w:val="004C049F"/>
    <w:rsid w:val="005000E2"/>
    <w:rsid w:val="005209EB"/>
    <w:rsid w:val="0054542A"/>
    <w:rsid w:val="005551E9"/>
    <w:rsid w:val="00664F38"/>
    <w:rsid w:val="006A3CE7"/>
    <w:rsid w:val="00754160"/>
    <w:rsid w:val="00784250"/>
    <w:rsid w:val="00791B7E"/>
    <w:rsid w:val="007C614F"/>
    <w:rsid w:val="00A818E4"/>
    <w:rsid w:val="00B71269"/>
    <w:rsid w:val="00BF2413"/>
    <w:rsid w:val="00C6554A"/>
    <w:rsid w:val="00D338F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BA66B"/>
  <w15:chartTrackingRefBased/>
  <w15:docId w15:val="{250837B0-EA67-4EA7-97B6-D76371A7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4410"/>
    <w:pPr>
      <w:spacing w:before="0" w:after="160" w:line="259" w:lineRule="auto"/>
    </w:pPr>
    <w:rPr>
      <w:rFonts w:eastAsia="Times New Roman" w:cs="Times New Roman"/>
      <w:color w:val="auto"/>
      <w:lang w:val="en-IE"/>
    </w:rPr>
  </w:style>
  <w:style w:type="paragraph" w:styleId="Heading1">
    <w:name w:val="heading 1"/>
    <w:basedOn w:val="Normal"/>
    <w:next w:val="Normal"/>
    <w:link w:val="Heading1Char"/>
    <w:uiPriority w:val="9"/>
    <w:qFormat/>
    <w:rsid w:val="00333D0D"/>
    <w:pPr>
      <w:keepNext/>
      <w:keepLines/>
      <w:spacing w:before="600" w:after="60" w:line="264" w:lineRule="auto"/>
      <w:contextualSpacing/>
      <w:outlineLvl w:val="0"/>
    </w:pPr>
    <w:rPr>
      <w:rFonts w:asciiTheme="majorHAnsi" w:eastAsiaTheme="majorEastAsia" w:hAnsiTheme="majorHAnsi" w:cstheme="majorBidi"/>
      <w:color w:val="007789" w:themeColor="accent1" w:themeShade="BF"/>
      <w:sz w:val="32"/>
      <w:lang w:val="en-US"/>
    </w:rPr>
  </w:style>
  <w:style w:type="paragraph" w:styleId="Heading2">
    <w:name w:val="heading 2"/>
    <w:basedOn w:val="Normal"/>
    <w:next w:val="Normal"/>
    <w:link w:val="Heading2Char"/>
    <w:uiPriority w:val="9"/>
    <w:unhideWhenUsed/>
    <w:qFormat/>
    <w:rsid w:val="00333D0D"/>
    <w:pPr>
      <w:keepNext/>
      <w:keepLines/>
      <w:spacing w:before="240" w:after="0" w:line="264" w:lineRule="auto"/>
      <w:contextualSpacing/>
      <w:outlineLvl w:val="1"/>
    </w:pPr>
    <w:rPr>
      <w:rFonts w:asciiTheme="majorHAnsi" w:eastAsiaTheme="majorEastAsia" w:hAnsiTheme="majorHAnsi" w:cstheme="majorBidi"/>
      <w:caps/>
      <w:color w:val="007789" w:themeColor="accent1" w:themeShade="BF"/>
      <w:sz w:val="24"/>
      <w:lang w:val="en-US"/>
    </w:rPr>
  </w:style>
  <w:style w:type="paragraph" w:styleId="Heading3">
    <w:name w:val="heading 3"/>
    <w:basedOn w:val="Normal"/>
    <w:next w:val="Normal"/>
    <w:link w:val="Heading3Char"/>
    <w:uiPriority w:val="9"/>
    <w:semiHidden/>
    <w:unhideWhenUsed/>
    <w:qFormat/>
    <w:rsid w:val="002554CD"/>
    <w:pPr>
      <w:keepNext/>
      <w:keepLines/>
      <w:spacing w:before="40" w:after="0" w:line="264" w:lineRule="auto"/>
      <w:outlineLvl w:val="2"/>
    </w:pPr>
    <w:rPr>
      <w:rFonts w:asciiTheme="majorHAnsi" w:eastAsiaTheme="majorEastAsia" w:hAnsiTheme="majorHAnsi" w:cstheme="majorBidi"/>
      <w:color w:val="004F5B" w:themeColor="accent1" w:themeShade="7F"/>
      <w:sz w:val="24"/>
      <w:szCs w:val="24"/>
      <w:lang w:val="en-US"/>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after="0" w:line="264" w:lineRule="auto"/>
      <w:jc w:val="center"/>
    </w:pPr>
    <w:rPr>
      <w:rFonts w:eastAsiaTheme="minorHAnsi" w:cstheme="minorBidi"/>
      <w:color w:val="595959" w:themeColor="text1" w:themeTint="A6"/>
      <w:lang w:val="en-US"/>
    </w:rPr>
  </w:style>
  <w:style w:type="paragraph" w:styleId="ListBullet">
    <w:name w:val="List Bullet"/>
    <w:basedOn w:val="Normal"/>
    <w:uiPriority w:val="10"/>
    <w:unhideWhenUsed/>
    <w:qFormat/>
    <w:rsid w:val="00C6554A"/>
    <w:pPr>
      <w:numPr>
        <w:numId w:val="4"/>
      </w:numPr>
      <w:spacing w:before="120" w:after="200" w:line="264" w:lineRule="auto"/>
    </w:pPr>
    <w:rPr>
      <w:rFonts w:eastAsiaTheme="minorHAnsi" w:cstheme="minorBidi"/>
      <w:color w:val="595959" w:themeColor="text1" w:themeTint="A6"/>
      <w:lang w:val="en-US"/>
    </w:r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lang w:val="en-US"/>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after="0" w:line="240" w:lineRule="auto"/>
      <w:jc w:val="right"/>
    </w:pPr>
    <w:rPr>
      <w:rFonts w:eastAsiaTheme="minorHAnsi" w:cstheme="minorBidi"/>
      <w:caps/>
      <w:color w:val="595959" w:themeColor="text1" w:themeTint="A6"/>
      <w:lang w:val="en-U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rPr>
      <w:rFonts w:eastAsiaTheme="minorHAnsi" w:cstheme="minorBidi"/>
      <w:color w:val="595959" w:themeColor="text1" w:themeTint="A6"/>
      <w:lang w:val="en-US"/>
    </w:rPr>
  </w:style>
  <w:style w:type="paragraph" w:styleId="Header">
    <w:name w:val="header"/>
    <w:basedOn w:val="Normal"/>
    <w:link w:val="HeaderChar"/>
    <w:uiPriority w:val="99"/>
    <w:unhideWhenUsed/>
    <w:rsid w:val="00C6554A"/>
    <w:pPr>
      <w:spacing w:after="0" w:line="240" w:lineRule="auto"/>
    </w:pPr>
    <w:rPr>
      <w:rFonts w:eastAsiaTheme="minorHAnsi" w:cstheme="minorBidi"/>
      <w:color w:val="595959" w:themeColor="text1" w:themeTint="A6"/>
      <w:lang w:val="en-US"/>
    </w:r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spacing w:before="120" w:after="200" w:line="264" w:lineRule="auto"/>
      <w:contextualSpacing/>
    </w:pPr>
    <w:rPr>
      <w:rFonts w:eastAsiaTheme="minorHAnsi" w:cstheme="minorBidi"/>
      <w:color w:val="595959" w:themeColor="text1" w:themeTint="A6"/>
      <w:lang w:val="en-US"/>
    </w:r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before="120" w:after="120" w:line="264" w:lineRule="auto"/>
    </w:pPr>
    <w:rPr>
      <w:rFonts w:eastAsiaTheme="minorHAnsi" w:cstheme="minorBidi"/>
      <w:color w:val="595959" w:themeColor="text1" w:themeTint="A6"/>
      <w:szCs w:val="16"/>
      <w:lang w:val="en-US"/>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color w:val="595959" w:themeColor="text1" w:themeTint="A6"/>
      <w:szCs w:val="20"/>
      <w:lang w:val="en-US"/>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rFonts w:eastAsiaTheme="minorHAnsi" w:cstheme="minorBidi"/>
      <w:color w:val="595959" w:themeColor="text1" w:themeTint="A6"/>
      <w:szCs w:val="20"/>
      <w:lang w:val="en-US"/>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wi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119</TotalTime>
  <Pages>6</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x00125128</dc:creator>
  <cp:keywords/>
  <dc:description/>
  <cp:lastModifiedBy>Howie lynch</cp:lastModifiedBy>
  <cp:revision>19</cp:revision>
  <dcterms:created xsi:type="dcterms:W3CDTF">2016-12-14T11:39:00Z</dcterms:created>
  <dcterms:modified xsi:type="dcterms:W3CDTF">2016-12-14T16:45:00Z</dcterms:modified>
</cp:coreProperties>
</file>